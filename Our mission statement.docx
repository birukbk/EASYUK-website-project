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rochure Layout - Outside"/>
      </w:tblPr>
      <w:tblGrid>
        <w:gridCol w:w="4032"/>
        <w:gridCol w:w="576"/>
        <w:gridCol w:w="576"/>
        <w:gridCol w:w="4176"/>
        <w:gridCol w:w="576"/>
        <w:gridCol w:w="412"/>
        <w:gridCol w:w="4176"/>
      </w:tblGrid>
      <w:tr w:rsidR="00010873" w:rsidTr="00EA594A">
        <w:trPr>
          <w:trHeight w:hRule="exact" w:val="10800"/>
        </w:trPr>
        <w:tc>
          <w:tcPr>
            <w:tcW w:w="4032" w:type="dxa"/>
            <w:vAlign w:val="bottom"/>
          </w:tcPr>
          <w:tbl>
            <w:tblPr>
              <w:tblStyle w:val="TableLayout"/>
              <w:tblpPr w:leftFromText="180" w:rightFromText="180" w:horzAnchor="margin" w:tblpY="-47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010873" w:rsidTr="00EA594A">
              <w:trPr>
                <w:trHeight w:hRule="exact" w:val="2268"/>
              </w:trPr>
              <w:tc>
                <w:tcPr>
                  <w:tcW w:w="4032" w:type="dxa"/>
                  <w:vAlign w:val="bottom"/>
                </w:tcPr>
                <w:p w:rsidR="00010873" w:rsidRDefault="00F22038" w:rsidP="00F22038">
                  <w:pPr>
                    <w:pStyle w:val="Heading1"/>
                    <w:outlineLvl w:val="0"/>
                  </w:pPr>
                  <w:r>
                    <w:t>Our mission statement</w:t>
                  </w:r>
                </w:p>
              </w:tc>
            </w:tr>
            <w:tr w:rsidR="00010873" w:rsidTr="00EA594A">
              <w:trPr>
                <w:trHeight w:hRule="exact" w:val="8501"/>
              </w:trPr>
              <w:tc>
                <w:tcPr>
                  <w:tcW w:w="4032" w:type="dxa"/>
                  <w:shd w:val="clear" w:color="auto" w:fill="F24F4F" w:themeFill="accent1"/>
                </w:tcPr>
                <w:p w:rsidR="00EA594A" w:rsidRDefault="00702ABC" w:rsidP="00F22038">
                  <w:pPr>
                    <w:pStyle w:val="BlockText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EA594A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We </w:t>
                  </w:r>
                  <w:r w:rsidR="00EA594A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aim — inter alia— to:</w:t>
                  </w:r>
                </w:p>
                <w:p w:rsidR="00763A4F" w:rsidRDefault="00763A4F" w:rsidP="00763A4F">
                  <w:pPr>
                    <w:pStyle w:val="BlockText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Create a plate form where by academic and social challenges are addressed in an organised manner;</w:t>
                  </w:r>
                </w:p>
                <w:p w:rsidR="00763A4F" w:rsidRDefault="00763A4F" w:rsidP="00763A4F">
                  <w:pPr>
                    <w:pStyle w:val="BlockText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Organise practical informative programmes to enhance personal development of all stakeholders ;</w:t>
                  </w:r>
                </w:p>
                <w:p w:rsidR="00EA594A" w:rsidRDefault="00763A4F" w:rsidP="00763A4F">
                  <w:pPr>
                    <w:pStyle w:val="BlockText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Allow the diaspora the space to explore Ethiopian cultures and traditions within the subsuming cosmopolitan atmosphere of the U.K. and;</w:t>
                  </w:r>
                </w:p>
                <w:p w:rsidR="00EA594A" w:rsidRPr="00763A4F" w:rsidRDefault="00763A4F" w:rsidP="00763A4F">
                  <w:pPr>
                    <w:pStyle w:val="BlockText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Provide orientation for new International Ethiopian students to help them integrate to the way of life in the U.K.</w:t>
                  </w:r>
                </w:p>
                <w:p w:rsidR="00EA594A" w:rsidRDefault="00EA594A" w:rsidP="00763A4F">
                  <w:pPr>
                    <w:ind w:left="360"/>
                    <w:rPr>
                      <w:rFonts w:ascii="Arial" w:hAnsi="Arial"/>
                    </w:rPr>
                  </w:pPr>
                </w:p>
                <w:p w:rsidR="00EA594A" w:rsidRPr="00C3525A" w:rsidRDefault="00EA594A" w:rsidP="00763A4F">
                  <w:pPr>
                    <w:ind w:left="360"/>
                    <w:rPr>
                      <w:rFonts w:ascii="Arial" w:hAnsi="Arial"/>
                    </w:rPr>
                  </w:pPr>
                  <w:r w:rsidRPr="00C3525A">
                    <w:rPr>
                      <w:rFonts w:ascii="Arial" w:hAnsi="Arial"/>
                    </w:rPr>
                    <w:t xml:space="preserve"> </w:t>
                  </w:r>
                </w:p>
                <w:p w:rsidR="00EA594A" w:rsidRPr="00EA5011" w:rsidRDefault="00EA594A" w:rsidP="00EA594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</w:t>
                  </w:r>
                </w:p>
                <w:p w:rsidR="00010873" w:rsidRDefault="00010873" w:rsidP="00EA594A">
                  <w:pPr>
                    <w:pStyle w:val="BlockText"/>
                  </w:pPr>
                </w:p>
              </w:tc>
            </w:tr>
          </w:tbl>
          <w:p w:rsidR="00010873" w:rsidRDefault="00010873">
            <w:pPr>
              <w:spacing w:after="160" w:line="259" w:lineRule="auto"/>
            </w:pPr>
          </w:p>
        </w:tc>
        <w:tc>
          <w:tcPr>
            <w:tcW w:w="576" w:type="dxa"/>
            <w:vAlign w:val="bottom"/>
          </w:tcPr>
          <w:p w:rsidR="00010873" w:rsidRDefault="00010873">
            <w:pPr>
              <w:spacing w:after="160" w:line="259" w:lineRule="auto"/>
            </w:pPr>
          </w:p>
        </w:tc>
        <w:tc>
          <w:tcPr>
            <w:tcW w:w="576" w:type="dxa"/>
          </w:tcPr>
          <w:p w:rsidR="00010873" w:rsidRDefault="00010873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010873">
              <w:trPr>
                <w:trHeight w:hRule="exact" w:val="1440"/>
              </w:trPr>
              <w:tc>
                <w:tcPr>
                  <w:tcW w:w="5000" w:type="pct"/>
                </w:tcPr>
                <w:p w:rsidR="00010873" w:rsidRDefault="00010873"/>
              </w:tc>
            </w:tr>
            <w:tr w:rsidR="00010873">
              <w:trPr>
                <w:cantSplit/>
                <w:trHeight w:hRule="exact" w:val="5760"/>
              </w:trPr>
              <w:tc>
                <w:tcPr>
                  <w:tcW w:w="5000" w:type="pct"/>
                  <w:textDirection w:val="btLr"/>
                </w:tcPr>
                <w:p w:rsidR="00010873" w:rsidRDefault="0061409A" w:rsidP="00E50BD7">
                  <w:pPr>
                    <w:pStyle w:val="Recipient"/>
                  </w:pPr>
                  <w:r>
                    <w:rPr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58240" behindDoc="1" locked="0" layoutInCell="1" allowOverlap="1" wp14:anchorId="56954EA5" wp14:editId="38F6E13D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-4044315</wp:posOffset>
                        </wp:positionV>
                        <wp:extent cx="2692400" cy="4044315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468"/>
                            <wp:lineTo x="21396" y="21468"/>
                            <wp:lineTo x="21396" y="0"/>
                            <wp:lineTo x="0" y="0"/>
                          </wp:wrapPolygon>
                        </wp:wrapThrough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logo_placeholder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2400" cy="4044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010873" w:rsidTr="00EA594A">
              <w:trPr>
                <w:cantSplit/>
                <w:trHeight w:hRule="exact" w:val="3285"/>
              </w:trPr>
              <w:tc>
                <w:tcPr>
                  <w:tcW w:w="5000" w:type="pct"/>
                  <w:textDirection w:val="btLr"/>
                </w:tcPr>
                <w:p w:rsidR="00010873" w:rsidRPr="00EA594A" w:rsidRDefault="00306735">
                  <w:pPr>
                    <w:pStyle w:val="Organization"/>
                    <w:spacing w:line="264" w:lineRule="auto"/>
                    <w:rPr>
                      <w:rFonts w:ascii="Times New Roman" w:hAnsi="Times New Roman" w:cs="Times New Roman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Cs w:val="24"/>
                      </w:rPr>
                      <w:alias w:val="Company"/>
                      <w:tag w:val=""/>
                      <w:id w:val="878906079"/>
                      <w:placeholder>
                        <w:docPart w:val="DBB77D7785174DF39515F705213FBD8E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r w:rsidR="005E2A34">
                        <w:rPr>
                          <w:rFonts w:ascii="Times New Roman" w:hAnsi="Times New Roman" w:cs="Times New Roman"/>
                          <w:szCs w:val="24"/>
                          <w:lang w:val="en-GB"/>
                        </w:rPr>
                        <w:t>: Ethiopian Association of  Students and Youth in the UK - EASYUK</w:t>
                      </w:r>
                    </w:sdtContent>
                  </w:sdt>
                </w:p>
                <w:p w:rsidR="00010873" w:rsidRPr="00EA594A" w:rsidRDefault="00EA594A" w:rsidP="00E50BD7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  <w:r w:rsidR="00E50BD7" w:rsidRPr="00EA59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asyuk.org.uk</w:t>
                  </w:r>
                </w:p>
              </w:tc>
            </w:tr>
          </w:tbl>
          <w:p w:rsidR="00010873" w:rsidRDefault="00010873">
            <w:pPr>
              <w:spacing w:after="160" w:line="259" w:lineRule="auto"/>
            </w:pPr>
          </w:p>
        </w:tc>
        <w:tc>
          <w:tcPr>
            <w:tcW w:w="576" w:type="dxa"/>
          </w:tcPr>
          <w:p w:rsidR="00010873" w:rsidRDefault="00010873">
            <w:pPr>
              <w:spacing w:after="160" w:line="259" w:lineRule="auto"/>
            </w:pPr>
          </w:p>
        </w:tc>
        <w:tc>
          <w:tcPr>
            <w:tcW w:w="412" w:type="dxa"/>
          </w:tcPr>
          <w:p w:rsidR="00010873" w:rsidRDefault="00010873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TableLayout"/>
              <w:tblW w:w="4922" w:type="pct"/>
              <w:tblLayout w:type="fixed"/>
              <w:tblLook w:val="04A0" w:firstRow="1" w:lastRow="0" w:firstColumn="1" w:lastColumn="0" w:noHBand="0" w:noVBand="1"/>
            </w:tblPr>
            <w:tblGrid>
              <w:gridCol w:w="4111"/>
            </w:tblGrid>
            <w:tr w:rsidR="00010873" w:rsidTr="00EA594A">
              <w:trPr>
                <w:trHeight w:hRule="exact" w:val="3600"/>
              </w:trPr>
              <w:tc>
                <w:tcPr>
                  <w:tcW w:w="5000" w:type="pct"/>
                  <w:tcBorders>
                    <w:bottom w:val="single" w:sz="12" w:space="0" w:color="F24F4F" w:themeColor="accent1"/>
                  </w:tcBorders>
                  <w:vAlign w:val="bottom"/>
                </w:tcPr>
                <w:p w:rsidR="00010873" w:rsidRPr="00D874F6" w:rsidRDefault="00763A4F" w:rsidP="00E50BD7">
                  <w:pPr>
                    <w:pStyle w:val="Title"/>
                    <w:rPr>
                      <w:rFonts w:ascii="Bernard MT Condensed" w:hAnsi="Bernard MT Condensed"/>
                      <w:szCs w:val="72"/>
                    </w:rPr>
                  </w:pPr>
                  <w:r w:rsidRPr="00D874F6">
                    <w:rPr>
                      <w:rFonts w:ascii="Bernard MT Condensed" w:hAnsi="Bernard MT Condensed"/>
                      <w:szCs w:val="72"/>
                    </w:rPr>
                    <w:t>Ethiopian Association of</w:t>
                  </w:r>
                  <w:r w:rsidR="00E50BD7" w:rsidRPr="00D874F6">
                    <w:rPr>
                      <w:rFonts w:ascii="Bernard MT Condensed" w:hAnsi="Bernard MT Condensed"/>
                      <w:szCs w:val="72"/>
                    </w:rPr>
                    <w:t xml:space="preserve"> Students and Youth in the UK</w:t>
                  </w:r>
                  <w:r w:rsidR="00F22038" w:rsidRPr="00D874F6">
                    <w:rPr>
                      <w:rFonts w:ascii="Bernard MT Condensed" w:hAnsi="Bernard MT Condensed"/>
                      <w:szCs w:val="72"/>
                    </w:rPr>
                    <w:t xml:space="preserve"> (EASYUK)</w:t>
                  </w:r>
                </w:p>
              </w:tc>
            </w:tr>
            <w:tr w:rsidR="00010873" w:rsidTr="00EA594A">
              <w:trPr>
                <w:trHeight w:hRule="exact" w:val="7913"/>
              </w:trPr>
              <w:tc>
                <w:tcPr>
                  <w:tcW w:w="5000" w:type="pct"/>
                  <w:tcBorders>
                    <w:top w:val="single" w:sz="12" w:space="0" w:color="F24F4F" w:themeColor="accent1"/>
                  </w:tcBorders>
                </w:tcPr>
                <w:p w:rsidR="00702ABC" w:rsidRDefault="00702ABC" w:rsidP="00702ABC">
                  <w:pPr>
                    <w:pStyle w:val="Subtitle"/>
                    <w:rPr>
                      <w:lang w:val="en-GB"/>
                    </w:rPr>
                  </w:pPr>
                </w:p>
                <w:p w:rsidR="00EA594A" w:rsidRDefault="00702ABC" w:rsidP="00EA594A">
                  <w:pPr>
                    <w:pStyle w:val="Subtitle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EA594A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We are a non-political and non-religious — unincorporated — organisation. Our association was established in 2004; with the aim to cater for the needs of Ethiopian youth and students in the U.K.</w:t>
                  </w:r>
                </w:p>
                <w:p w:rsidR="00702ABC" w:rsidRPr="00EA594A" w:rsidRDefault="00702ABC" w:rsidP="00EA594A">
                  <w:pPr>
                    <w:pStyle w:val="Subtitle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EA594A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The association envisages to create a forum in which</w:t>
                  </w:r>
                  <w:r w:rsidR="00EA594A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,</w:t>
                  </w:r>
                  <w:r w:rsidRPr="00EA594A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new and existing students and youth can create friendship within a formal and informal setting. That is, to exchange ideas and experiences in order to support each other in different aspect of life in the U.K.</w:t>
                  </w:r>
                </w:p>
                <w:p w:rsidR="00010873" w:rsidRDefault="00010873" w:rsidP="00F22038">
                  <w:pPr>
                    <w:pStyle w:val="Subtitle"/>
                  </w:pPr>
                </w:p>
              </w:tc>
            </w:tr>
            <w:tr w:rsidR="00010873" w:rsidTr="00EA594A">
              <w:trPr>
                <w:trHeight w:hRule="exact" w:val="3456"/>
              </w:trPr>
              <w:tc>
                <w:tcPr>
                  <w:tcW w:w="5000" w:type="pct"/>
                  <w:vAlign w:val="bottom"/>
                </w:tcPr>
                <w:p w:rsidR="00010873" w:rsidRDefault="00010873">
                  <w:pPr>
                    <w:spacing w:after="160" w:line="264" w:lineRule="auto"/>
                  </w:pPr>
                </w:p>
              </w:tc>
            </w:tr>
            <w:tr w:rsidR="00010873" w:rsidTr="00EA594A">
              <w:trPr>
                <w:trHeight w:hRule="exact" w:val="144"/>
              </w:trPr>
              <w:tc>
                <w:tcPr>
                  <w:tcW w:w="5000" w:type="pct"/>
                  <w:shd w:val="clear" w:color="auto" w:fill="F24F4F" w:themeFill="accent1"/>
                </w:tcPr>
                <w:p w:rsidR="00010873" w:rsidRDefault="00010873">
                  <w:pPr>
                    <w:spacing w:after="200" w:line="264" w:lineRule="auto"/>
                  </w:pPr>
                </w:p>
              </w:tc>
            </w:tr>
          </w:tbl>
          <w:p w:rsidR="00010873" w:rsidRDefault="00010873">
            <w:pPr>
              <w:spacing w:after="160" w:line="259" w:lineRule="auto"/>
            </w:pPr>
          </w:p>
        </w:tc>
      </w:tr>
    </w:tbl>
    <w:p w:rsidR="00010873" w:rsidRDefault="00010873">
      <w:pPr>
        <w:pStyle w:val="NoSpacing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rochure Layout - Inside"/>
      </w:tblPr>
      <w:tblGrid>
        <w:gridCol w:w="4176"/>
        <w:gridCol w:w="576"/>
        <w:gridCol w:w="576"/>
        <w:gridCol w:w="4176"/>
        <w:gridCol w:w="576"/>
        <w:gridCol w:w="576"/>
        <w:gridCol w:w="4032"/>
      </w:tblGrid>
      <w:tr w:rsidR="00010873">
        <w:trPr>
          <w:trHeight w:hRule="exact" w:val="10800"/>
        </w:trPr>
        <w:tc>
          <w:tcPr>
            <w:tcW w:w="4176" w:type="dxa"/>
          </w:tcPr>
          <w:tbl>
            <w:tblPr>
              <w:tblStyle w:val="TableLayou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010873" w:rsidTr="005519CA">
              <w:trPr>
                <w:trHeight w:hRule="exact" w:val="3828"/>
              </w:trPr>
              <w:tc>
                <w:tcPr>
                  <w:tcW w:w="4176" w:type="dxa"/>
                </w:tcPr>
                <w:p w:rsidR="00010873" w:rsidRDefault="00763A4F">
                  <w:pPr>
                    <w:spacing w:after="200" w:line="264" w:lineRule="auto"/>
                  </w:pPr>
                  <w:r>
                    <w:rPr>
                      <w:noProof/>
                      <w:lang w:val="en-GB" w:eastAsia="en-GB"/>
                    </w:rPr>
                    <w:lastRenderedPageBreak/>
                    <w:t xml:space="preserve">From </w:t>
                  </w:r>
                  <w:r w:rsidR="005519CA">
                    <w:rPr>
                      <w:noProof/>
                      <w:lang w:val="en-GB" w:eastAsia="en-GB"/>
                    </w:rPr>
                    <w:t>top a</w:t>
                  </w:r>
                  <w:r>
                    <w:rPr>
                      <w:noProof/>
                      <w:lang w:val="en-GB" w:eastAsia="en-GB"/>
                    </w:rPr>
                    <w:t>nticlockwise : 2015,</w:t>
                  </w:r>
                  <w:r w:rsidR="005519CA">
                    <w:rPr>
                      <w:noProof/>
                      <w:lang w:val="en-GB" w:eastAsia="en-GB"/>
                    </w:rPr>
                    <w:t xml:space="preserve"> </w:t>
                  </w:r>
                  <w:r>
                    <w:rPr>
                      <w:noProof/>
                      <w:lang w:val="en-GB" w:eastAsia="en-GB"/>
                    </w:rPr>
                    <w:t>2014 &amp; 2013</w:t>
                  </w:r>
                  <w:r w:rsidR="00D874F6"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2583815" cy="2117035"/>
                        <wp:effectExtent l="0" t="0" r="698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RedBusinessSet_image1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6624" cy="21275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0873">
              <w:trPr>
                <w:trHeight w:hRule="exact" w:val="7488"/>
              </w:trPr>
              <w:tc>
                <w:tcPr>
                  <w:tcW w:w="4176" w:type="dxa"/>
                </w:tcPr>
                <w:p w:rsidR="00010873" w:rsidRDefault="00763A4F">
                  <w:pPr>
                    <w:pStyle w:val="Heading2"/>
                    <w:outlineLvl w:val="1"/>
                  </w:pPr>
                  <w:r>
                    <w:t>Past events</w:t>
                  </w:r>
                </w:p>
                <w:p w:rsidR="00010873" w:rsidRPr="005519CA" w:rsidRDefault="005519CA">
                  <w:pPr>
                    <w:spacing w:after="200" w:line="264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19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the past</w:t>
                  </w:r>
                  <w:r w:rsidR="00D874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Pr="005519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we have held different events such as :</w:t>
                  </w:r>
                </w:p>
                <w:p w:rsidR="005519CA" w:rsidRDefault="005519CA" w:rsidP="005519C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19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Future generation project — 2015</w:t>
                  </w:r>
                </w:p>
                <w:p w:rsidR="005519CA" w:rsidRPr="005519CA" w:rsidRDefault="005519CA" w:rsidP="005519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519CA" w:rsidRDefault="005519CA" w:rsidP="005519C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19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Film Screening — Sincerely Ethiopia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Pr="005519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2014</w:t>
                  </w:r>
                </w:p>
                <w:p w:rsidR="005519CA" w:rsidRPr="005519CA" w:rsidRDefault="005519CA" w:rsidP="005519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519CA" w:rsidRPr="005519CA" w:rsidRDefault="005519CA" w:rsidP="005519CA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5519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Career workshop — 2013</w:t>
                  </w:r>
                </w:p>
                <w:p w:rsidR="005519CA" w:rsidRDefault="005519CA" w:rsidP="005519CA">
                  <w:pPr>
                    <w:pStyle w:val="ListParagraph"/>
                  </w:pPr>
                </w:p>
                <w:p w:rsidR="005519CA" w:rsidRDefault="005519CA" w:rsidP="005519CA"/>
                <w:p w:rsidR="005519CA" w:rsidRDefault="005519CA" w:rsidP="005519CA"/>
                <w:p w:rsidR="005519CA" w:rsidRDefault="005519CA" w:rsidP="005519CA"/>
                <w:p w:rsidR="005519CA" w:rsidRDefault="005519CA" w:rsidP="005519CA"/>
                <w:p w:rsidR="005519CA" w:rsidRDefault="005519CA" w:rsidP="005519CA"/>
                <w:p w:rsidR="005519CA" w:rsidRDefault="005519CA" w:rsidP="005519CA"/>
                <w:p w:rsidR="005519CA" w:rsidRDefault="00FA0352" w:rsidP="005519CA">
                  <w:r w:rsidRPr="00FA0352">
                    <w:rPr>
                      <w:rFonts w:ascii="Times New Roman" w:hAnsi="Times New Roman" w:cs="Times New Roman"/>
                    </w:rPr>
                    <w:t>For more information about</w:t>
                  </w:r>
                  <w:r w:rsidR="005519CA" w:rsidRPr="00FA0352">
                    <w:rPr>
                      <w:rFonts w:ascii="Times New Roman" w:hAnsi="Times New Roman" w:cs="Times New Roman"/>
                    </w:rPr>
                    <w:t xml:space="preserve"> the events please visit our </w:t>
                  </w:r>
                  <w:r w:rsidRPr="00FA0352">
                    <w:rPr>
                      <w:rFonts w:ascii="Times New Roman" w:hAnsi="Times New Roman" w:cs="Times New Roman"/>
                    </w:rPr>
                    <w:t>Facebook</w:t>
                  </w:r>
                  <w:r w:rsidR="005519CA" w:rsidRPr="00FA0352">
                    <w:rPr>
                      <w:rFonts w:ascii="Times New Roman" w:hAnsi="Times New Roman" w:cs="Times New Roman"/>
                    </w:rPr>
                    <w:t xml:space="preserve"> page/ website</w:t>
                  </w:r>
                  <w:r w:rsidR="005519CA">
                    <w:t>.</w:t>
                  </w:r>
                </w:p>
              </w:tc>
            </w:tr>
          </w:tbl>
          <w:p w:rsidR="00010873" w:rsidRDefault="00010873">
            <w:pPr>
              <w:spacing w:after="160" w:line="259" w:lineRule="auto"/>
            </w:pPr>
          </w:p>
        </w:tc>
        <w:tc>
          <w:tcPr>
            <w:tcW w:w="576" w:type="dxa"/>
          </w:tcPr>
          <w:p w:rsidR="00010873" w:rsidRDefault="00010873">
            <w:pPr>
              <w:spacing w:after="160" w:line="259" w:lineRule="auto"/>
            </w:pPr>
          </w:p>
        </w:tc>
        <w:tc>
          <w:tcPr>
            <w:tcW w:w="576" w:type="dxa"/>
          </w:tcPr>
          <w:p w:rsidR="00010873" w:rsidRDefault="00010873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010873" w:rsidTr="00FA0352">
              <w:trPr>
                <w:trHeight w:hRule="exact" w:val="4962"/>
              </w:trPr>
              <w:tc>
                <w:tcPr>
                  <w:tcW w:w="5000" w:type="pct"/>
                </w:tcPr>
                <w:p w:rsidR="00010873" w:rsidRDefault="005519CA">
                  <w:pPr>
                    <w:pStyle w:val="Heading2"/>
                    <w:spacing w:before="180"/>
                    <w:outlineLvl w:val="1"/>
                  </w:pPr>
                  <w:r>
                    <w:t>Current</w:t>
                  </w:r>
                </w:p>
                <w:p w:rsidR="00010873" w:rsidRPr="00FA0352" w:rsidRDefault="005519CA" w:rsidP="005519C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A03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Buna Monthly — this is a monthly event where by likeminded people from different walk of like gather</w:t>
                  </w:r>
                  <w:r w:rsidR="00FA0352" w:rsidRPr="00FA03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an informal setting to network and discuss on different topics.</w:t>
                  </w:r>
                </w:p>
                <w:p w:rsidR="00FA0352" w:rsidRPr="00FA0352" w:rsidRDefault="00FA0352" w:rsidP="00FA0352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A0352" w:rsidRDefault="00FA0352" w:rsidP="00FA0352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A03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has different themes every month so you will never feel bored!</w:t>
                  </w:r>
                </w:p>
                <w:p w:rsidR="00FA0352" w:rsidRDefault="00FA0352" w:rsidP="00FA0352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A0352" w:rsidRPr="00FA0352" w:rsidRDefault="00FA0352" w:rsidP="00FA0352">
                  <w:pPr>
                    <w:pStyle w:val="ListParagrap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A03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Our next event is on Saturday 28/05. </w:t>
                  </w:r>
                </w:p>
              </w:tc>
            </w:tr>
            <w:tr w:rsidR="00010873" w:rsidTr="00FA0352">
              <w:trPr>
                <w:trHeight w:hRule="exact" w:val="83"/>
              </w:trPr>
              <w:tc>
                <w:tcPr>
                  <w:tcW w:w="5000" w:type="pct"/>
                </w:tcPr>
                <w:p w:rsidR="00010873" w:rsidRDefault="00010873"/>
              </w:tc>
            </w:tr>
            <w:tr w:rsidR="00010873" w:rsidTr="00FA0352">
              <w:trPr>
                <w:trHeight w:hRule="exact" w:val="5386"/>
              </w:trPr>
              <w:tc>
                <w:tcPr>
                  <w:tcW w:w="5000" w:type="pct"/>
                </w:tcPr>
                <w:p w:rsidR="00010873" w:rsidRDefault="00FA0352">
                  <w:pPr>
                    <w:spacing w:after="200" w:line="264" w:lineRule="auto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2B90442F" wp14:editId="5894832F">
                        <wp:extent cx="2749550" cy="343846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RedBusinessSet_image2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6821" cy="35976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10873" w:rsidRDefault="00010873">
            <w:pPr>
              <w:spacing w:after="160" w:line="259" w:lineRule="auto"/>
            </w:pPr>
          </w:p>
        </w:tc>
        <w:tc>
          <w:tcPr>
            <w:tcW w:w="576" w:type="dxa"/>
          </w:tcPr>
          <w:p w:rsidR="00010873" w:rsidRDefault="00010873">
            <w:pPr>
              <w:spacing w:after="160" w:line="259" w:lineRule="auto"/>
            </w:pPr>
            <w:bookmarkStart w:id="0" w:name="_GoBack"/>
            <w:bookmarkEnd w:id="0"/>
          </w:p>
        </w:tc>
        <w:tc>
          <w:tcPr>
            <w:tcW w:w="576" w:type="dxa"/>
          </w:tcPr>
          <w:p w:rsidR="00010873" w:rsidRDefault="00010873">
            <w:pPr>
              <w:spacing w:after="160" w:line="259" w:lineRule="auto"/>
            </w:pPr>
          </w:p>
        </w:tc>
        <w:tc>
          <w:tcPr>
            <w:tcW w:w="4032" w:type="dxa"/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010873" w:rsidTr="002C512A">
              <w:trPr>
                <w:trHeight w:hRule="exact" w:val="6521"/>
              </w:trPr>
              <w:tc>
                <w:tcPr>
                  <w:tcW w:w="5000" w:type="pct"/>
                </w:tcPr>
                <w:p w:rsidR="00010873" w:rsidRDefault="00010873" w:rsidP="00FA0352">
                  <w:pPr>
                    <w:spacing w:before="200" w:after="200" w:line="264" w:lineRule="auto"/>
                  </w:pPr>
                </w:p>
                <w:p w:rsidR="00010873" w:rsidRDefault="00FA0352">
                  <w:pPr>
                    <w:pStyle w:val="Heading2"/>
                    <w:outlineLvl w:val="1"/>
                  </w:pPr>
                  <w:r>
                    <w:t>Upcoming event …</w:t>
                  </w:r>
                </w:p>
                <w:p w:rsidR="00010873" w:rsidRPr="00FA0352" w:rsidRDefault="00FA0352">
                  <w:pPr>
                    <w:spacing w:after="200" w:line="264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A03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Identity: where is home?</w:t>
                  </w:r>
                </w:p>
                <w:p w:rsidR="00FA0352" w:rsidRDefault="00FA0352">
                  <w:pPr>
                    <w:spacing w:after="200" w:line="264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event is planned for the </w:t>
                  </w:r>
                  <w:r w:rsidRPr="00FA03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25/06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A0352" w:rsidRDefault="00FA0352">
                  <w:pPr>
                    <w:spacing w:after="200" w:line="264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aim of the event is</w:t>
                  </w:r>
                  <w:r w:rsidR="00D874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among other things,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:</w:t>
                  </w:r>
                </w:p>
                <w:p w:rsidR="00FA0352" w:rsidRDefault="00FA0352" w:rsidP="00FA0352">
                  <w:pPr>
                    <w:spacing w:line="264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H</w:t>
                  </w:r>
                  <w:r w:rsidRPr="00FA035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ighlight the issues which first and second generations of Ethiopians / Eritreans, living in the United Kingdom, experience or feel In relation to their identity and sense of self. </w:t>
                  </w:r>
                </w:p>
                <w:p w:rsidR="00FA0352" w:rsidRDefault="00FA0352" w:rsidP="00FA0352">
                  <w:pPr>
                    <w:spacing w:line="264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  <w:p w:rsidR="00FA0352" w:rsidRPr="00FA0352" w:rsidRDefault="00FA0352" w:rsidP="00FA0352">
                  <w:pPr>
                    <w:spacing w:line="264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FA035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In particular, how ones upbringing has an impact on sense of self, kinship and definition of home.  </w:t>
                  </w:r>
                </w:p>
                <w:p w:rsidR="00FA0352" w:rsidRDefault="00FA0352">
                  <w:pPr>
                    <w:spacing w:after="200" w:line="264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A0352" w:rsidRPr="00FA0352" w:rsidRDefault="00FA0352">
                  <w:pPr>
                    <w:spacing w:after="200" w:line="264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873" w:rsidTr="002C512A">
              <w:trPr>
                <w:trHeight w:hRule="exact" w:val="83"/>
              </w:trPr>
              <w:tc>
                <w:tcPr>
                  <w:tcW w:w="5000" w:type="pct"/>
                </w:tcPr>
                <w:p w:rsidR="00010873" w:rsidRDefault="00010873"/>
              </w:tc>
            </w:tr>
            <w:tr w:rsidR="00010873" w:rsidTr="002C512A">
              <w:trPr>
                <w:trHeight w:hRule="exact" w:val="4028"/>
              </w:trPr>
              <w:tc>
                <w:tcPr>
                  <w:tcW w:w="5000" w:type="pct"/>
                  <w:shd w:val="clear" w:color="auto" w:fill="F24F4F" w:themeFill="accent1"/>
                </w:tcPr>
                <w:p w:rsidR="00010873" w:rsidRDefault="00D874F6">
                  <w:pPr>
                    <w:pStyle w:val="BlockHeading"/>
                  </w:pPr>
                  <w:r>
                    <w:t>Contact Us</w:t>
                  </w:r>
                </w:p>
                <w:p w:rsidR="002C512A" w:rsidRDefault="00306735" w:rsidP="002C512A">
                  <w:pPr>
                    <w:pStyle w:val="BlockText2"/>
                    <w:rPr>
                      <w:noProof/>
                      <w:lang w:val="en-GB" w:eastAsia="en-GB"/>
                    </w:rPr>
                  </w:pPr>
                  <w:sdt>
                    <w:sdtPr>
                      <w:alias w:val="Company"/>
                      <w:tag w:val=""/>
                      <w:id w:val="-1173869346"/>
                      <w:placeholder>
                        <w:docPart w:val="DBB77D7785174DF39515F705213FBD8E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r w:rsidR="005E2A34">
                        <w:rPr>
                          <w:lang w:val="en-GB"/>
                        </w:rPr>
                        <w:t>: Ethiopian Association of  Students and Youth in the UK - EASYUK</w:t>
                      </w:r>
                    </w:sdtContent>
                  </w:sdt>
                </w:p>
                <w:p w:rsidR="002C512A" w:rsidRDefault="005E2A34" w:rsidP="00D874F6">
                  <w:pPr>
                    <w:pStyle w:val="BlockText2"/>
                  </w:pPr>
                  <w:r>
                    <w:pict>
                      <v:shape id="Picture 8" o:spid="_x0000_i1025" type="#_x0000_t75" style="width:25.5pt;height:11.25pt;visibility:visible;mso-wrap-style:square">
                        <v:imagedata r:id="rId9" o:title="1463117894_twitter"/>
                      </v:shape>
                    </w:pict>
                  </w:r>
                  <w:r w:rsidR="002C512A">
                    <w:t xml:space="preserve"> : EASYUK1    </w:t>
                  </w:r>
                  <w:r>
                    <w:pict>
                      <v:shape id="_x0000_i1026" type="#_x0000_t75" style="width:25.5pt;height:22.5pt">
                        <v:imagedata r:id="rId10" o:title="1463118909_instagram"/>
                      </v:shape>
                    </w:pict>
                  </w:r>
                  <w:r w:rsidR="002C512A">
                    <w:t>: EASYUK</w:t>
                  </w:r>
                </w:p>
                <w:p w:rsidR="00D874F6" w:rsidRDefault="005E2A34" w:rsidP="00D874F6">
                  <w:pPr>
                    <w:pStyle w:val="BlockText2"/>
                  </w:pPr>
                  <w:r>
                    <w:pict>
                      <v:shape id="Picture 10" o:spid="_x0000_i1027" type="#_x0000_t75" style="width:24pt;height:12.75pt;visibility:visible;mso-wrap-style:square" o:bullet="t">
                        <v:imagedata r:id="rId11" o:title="1463118114_office-47"/>
                      </v:shape>
                    </w:pict>
                  </w:r>
                  <w:r w:rsidR="002C512A" w:rsidRPr="002C512A">
                    <w:t>: easyuk.org.uk</w:t>
                  </w:r>
                </w:p>
                <w:p w:rsidR="00010873" w:rsidRDefault="00D874F6">
                  <w:pPr>
                    <w:pStyle w:val="BlockText2"/>
                  </w:pPr>
                  <w:r>
                    <w:br/>
                  </w: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288290" cy="158750"/>
                        <wp:effectExtent l="0" t="0" r="0" b="0"/>
                        <wp:docPr id="11" name="Picture 11" descr="C:\Users\Dina\AppData\Local\Microsoft\Windows\INetCache\Content.Word\1463119274_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C:\Users\Dina\AppData\Local\Microsoft\Windows\INetCache\Content.Word\1463119274_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290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C512A">
                    <w:t>: easyuk@rocketmail.com</w:t>
                  </w:r>
                </w:p>
                <w:p w:rsidR="00010873" w:rsidRDefault="00010873" w:rsidP="002C512A">
                  <w:pPr>
                    <w:pStyle w:val="BlockText2"/>
                  </w:pPr>
                </w:p>
              </w:tc>
            </w:tr>
          </w:tbl>
          <w:p w:rsidR="00010873" w:rsidRDefault="00010873">
            <w:pPr>
              <w:spacing w:after="160" w:line="259" w:lineRule="auto"/>
            </w:pPr>
          </w:p>
        </w:tc>
      </w:tr>
    </w:tbl>
    <w:p w:rsidR="00010873" w:rsidRDefault="00010873">
      <w:pPr>
        <w:pStyle w:val="NoSpacing"/>
      </w:pPr>
    </w:p>
    <w:sectPr w:rsidR="00010873">
      <w:pgSz w:w="15840" w:h="12240" w:orient="landscape"/>
      <w:pgMar w:top="720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8.25pt;height:128.25pt;visibility:visible;mso-wrap-style:square" o:bullet="t">
        <v:imagedata r:id="rId1" o:title="1463117894_twitter"/>
      </v:shape>
    </w:pict>
  </w:numPicBullet>
  <w:numPicBullet w:numPicBulletId="1">
    <w:pict>
      <v:shape id="_x0000_i1033" type="#_x0000_t75" style="width:128.25pt;height:128.25pt;visibility:visible;mso-wrap-style:square" o:bullet="t">
        <v:imagedata r:id="rId2" o:title="1463118114_office-47"/>
      </v:shape>
    </w:pict>
  </w:numPicBullet>
  <w:abstractNum w:abstractNumId="0">
    <w:nsid w:val="FFFFFF89"/>
    <w:multiLevelType w:val="singleLevel"/>
    <w:tmpl w:val="47B0B6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FE2448"/>
    <w:multiLevelType w:val="hybridMultilevel"/>
    <w:tmpl w:val="4372E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640C1"/>
    <w:multiLevelType w:val="hybridMultilevel"/>
    <w:tmpl w:val="B5FC1C4C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531F2239"/>
    <w:multiLevelType w:val="hybridMultilevel"/>
    <w:tmpl w:val="51406D4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A24AB"/>
    <w:multiLevelType w:val="hybridMultilevel"/>
    <w:tmpl w:val="F25C3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D7"/>
    <w:rsid w:val="00010873"/>
    <w:rsid w:val="002C512A"/>
    <w:rsid w:val="00306735"/>
    <w:rsid w:val="005519CA"/>
    <w:rsid w:val="005E2A34"/>
    <w:rsid w:val="0061409A"/>
    <w:rsid w:val="00702ABC"/>
    <w:rsid w:val="00763A4F"/>
    <w:rsid w:val="00BF4DFF"/>
    <w:rsid w:val="00D874F6"/>
    <w:rsid w:val="00E50BD7"/>
    <w:rsid w:val="00EA594A"/>
    <w:rsid w:val="00F22038"/>
    <w:rsid w:val="00F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DF7CC-47AC-4F8B-8987-86096E34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83D" w:themeColor="text2"/>
        <w:kern w:val="2"/>
        <w:lang w:val="en-US" w:eastAsia="ja-JP" w:bidi="ar-SA"/>
        <w14:ligatures w14:val="standard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240" w:after="180" w:line="216" w:lineRule="auto"/>
      <w:outlineLvl w:val="0"/>
    </w:pPr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pBdr>
        <w:bottom w:val="single" w:sz="4" w:space="4" w:color="F24F4F" w:themeColor="accent1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color w:val="F24F4F" w:themeColor="accent1"/>
      <w:sz w:val="3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360" w:after="180" w:line="240" w:lineRule="auto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ayout">
    <w:name w:val="Table Layout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5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3"/>
    <w:qFormat/>
    <w:pPr>
      <w:spacing w:after="120" w:line="211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before="180" w:after="0" w:line="288" w:lineRule="auto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4"/>
    <w:rPr>
      <w:sz w:val="28"/>
    </w:rPr>
  </w:style>
  <w:style w:type="paragraph" w:customStyle="1" w:styleId="Organization">
    <w:name w:val="Organization"/>
    <w:basedOn w:val="Normal"/>
    <w:next w:val="Normal"/>
    <w:uiPriority w:val="5"/>
    <w:qFormat/>
    <w:pPr>
      <w:pBdr>
        <w:bottom w:val="single" w:sz="4" w:space="3" w:color="F24F4F" w:themeColor="accent1"/>
      </w:pBdr>
      <w:spacing w:after="60"/>
    </w:pPr>
    <w:rPr>
      <w:rFonts w:asciiTheme="majorHAnsi" w:eastAsiaTheme="majorEastAsia" w:hAnsiTheme="majorHAnsi" w:cstheme="majorBidi"/>
      <w:color w:val="F24F4F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2"/>
    <w:qFormat/>
    <w:pPr>
      <w:spacing w:before="1100" w:after="0" w:line="240" w:lineRule="auto"/>
      <w:ind w:left="1800"/>
      <w:contextualSpacing/>
    </w:p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BlockText">
    <w:name w:val="Block Text"/>
    <w:basedOn w:val="Normal"/>
    <w:uiPriority w:val="2"/>
    <w:unhideWhenUsed/>
    <w:qFormat/>
    <w:pPr>
      <w:spacing w:before="260" w:after="260" w:line="288" w:lineRule="auto"/>
      <w:ind w:left="288" w:right="288"/>
    </w:pPr>
    <w:rPr>
      <w:color w:val="FFFFFF" w:themeColor="background1"/>
      <w:sz w:val="28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color w:val="F24F4F" w:themeColor="accent1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Pr>
      <w:b/>
      <w:bCs/>
      <w:sz w:val="26"/>
    </w:rPr>
  </w:style>
  <w:style w:type="paragraph" w:styleId="Quote">
    <w:name w:val="Quote"/>
    <w:basedOn w:val="Normal"/>
    <w:next w:val="Normal"/>
    <w:link w:val="QuoteChar"/>
    <w:uiPriority w:val="2"/>
    <w:unhideWhenUsed/>
    <w:qFormat/>
    <w:pPr>
      <w:spacing w:before="200" w:after="160" w:line="288" w:lineRule="auto"/>
    </w:pPr>
    <w:rPr>
      <w:rFonts w:asciiTheme="majorHAnsi" w:eastAsiaTheme="majorEastAsia" w:hAnsiTheme="majorHAnsi" w:cstheme="majorBidi"/>
      <w:i/>
      <w:iCs/>
      <w:color w:val="F24F4F" w:themeColor="accent1"/>
    </w:rPr>
  </w:style>
  <w:style w:type="character" w:customStyle="1" w:styleId="QuoteChar">
    <w:name w:val="Quote Char"/>
    <w:basedOn w:val="DefaultParagraphFont"/>
    <w:link w:val="Quote"/>
    <w:uiPriority w:val="2"/>
    <w:rPr>
      <w:rFonts w:asciiTheme="majorHAnsi" w:eastAsiaTheme="majorEastAsia" w:hAnsiTheme="majorHAnsi" w:cstheme="majorBidi"/>
      <w:i/>
      <w:iCs/>
      <w:color w:val="F24F4F" w:themeColor="accent1"/>
    </w:rPr>
  </w:style>
  <w:style w:type="paragraph" w:customStyle="1" w:styleId="BlockHeading">
    <w:name w:val="Block Heading"/>
    <w:basedOn w:val="Normal"/>
    <w:uiPriority w:val="2"/>
    <w:qFormat/>
    <w:pPr>
      <w:spacing w:before="160" w:after="180" w:line="240" w:lineRule="auto"/>
      <w:ind w:left="288" w:right="288"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customStyle="1" w:styleId="BlockText2">
    <w:name w:val="Block Text 2"/>
    <w:basedOn w:val="Normal"/>
    <w:uiPriority w:val="2"/>
    <w:qFormat/>
    <w:pPr>
      <w:spacing w:after="160" w:line="240" w:lineRule="auto"/>
      <w:ind w:left="288" w:right="288"/>
    </w:pPr>
    <w:rPr>
      <w:color w:val="FFFFFF" w:themeColor="background1"/>
      <w:sz w:val="22"/>
    </w:rPr>
  </w:style>
  <w:style w:type="paragraph" w:styleId="ListBullet">
    <w:name w:val="List Bullet"/>
    <w:basedOn w:val="Normal"/>
    <w:uiPriority w:val="2"/>
    <w:unhideWhenUsed/>
    <w:qFormat/>
    <w:pPr>
      <w:numPr>
        <w:numId w:val="1"/>
      </w:numPr>
      <w:spacing w:after="120"/>
    </w:pPr>
  </w:style>
  <w:style w:type="paragraph" w:styleId="ListParagraph">
    <w:name w:val="List Paragraph"/>
    <w:basedOn w:val="Normal"/>
    <w:uiPriority w:val="34"/>
    <w:unhideWhenUsed/>
    <w:qFormat/>
    <w:rsid w:val="0055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a\AppData\Roaming\Microsoft\Templates\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B77D7785174DF39515F705213FB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19866-E462-4306-9589-7C788BEC8F34}"/>
      </w:docPartPr>
      <w:docPartBody>
        <w:p w:rsidR="00EE39B9" w:rsidRDefault="009C3D66">
          <w:pPr>
            <w:pStyle w:val="DBB77D7785174DF39515F705213FBD8E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66"/>
    <w:rsid w:val="003876AF"/>
    <w:rsid w:val="009C3D66"/>
    <w:rsid w:val="00BD138A"/>
    <w:rsid w:val="00C07CFB"/>
    <w:rsid w:val="00E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913150DB954BFD87C1D766AAB6F8C4">
    <w:name w:val="6B913150DB954BFD87C1D766AAB6F8C4"/>
  </w:style>
  <w:style w:type="paragraph" w:customStyle="1" w:styleId="7DB2BBCA357B445B97BD1A929BAE389A">
    <w:name w:val="7DB2BBCA357B445B97BD1A929BAE389A"/>
  </w:style>
  <w:style w:type="paragraph" w:customStyle="1" w:styleId="DBB77D7785174DF39515F705213FBD8E">
    <w:name w:val="DBB77D7785174DF39515F705213FBD8E"/>
  </w:style>
  <w:style w:type="paragraph" w:customStyle="1" w:styleId="CA3930B30B944619828D029B32ED03A5">
    <w:name w:val="CA3930B30B944619828D029B32ED03A5"/>
  </w:style>
  <w:style w:type="paragraph" w:customStyle="1" w:styleId="88BEA99732704D50876094482A79A76F">
    <w:name w:val="88BEA99732704D50876094482A79A76F"/>
  </w:style>
  <w:style w:type="paragraph" w:customStyle="1" w:styleId="EA0A17C7363349EF8AF762733999BF10">
    <w:name w:val="EA0A17C7363349EF8AF762733999BF10"/>
  </w:style>
  <w:style w:type="paragraph" w:customStyle="1" w:styleId="7D6789D79B9546AA91BA01D55CC6A100">
    <w:name w:val="7D6789D79B9546AA91BA01D55CC6A100"/>
  </w:style>
  <w:style w:type="paragraph" w:customStyle="1" w:styleId="D43B6E2ED7604D269CC74659028F1EE9">
    <w:name w:val="D43B6E2ED7604D269CC74659028F1EE9"/>
  </w:style>
  <w:style w:type="paragraph" w:customStyle="1" w:styleId="52A88473BFD94745AC9731FE93F8753A">
    <w:name w:val="52A88473BFD94745AC9731FE93F8753A"/>
  </w:style>
  <w:style w:type="paragraph" w:customStyle="1" w:styleId="7E93A00C130342B6A48884D98B106ECA">
    <w:name w:val="7E93A00C130342B6A48884D98B106ECA"/>
  </w:style>
  <w:style w:type="paragraph" w:customStyle="1" w:styleId="5C1852583B9D459EB0470EB091B5E149">
    <w:name w:val="5C1852583B9D459EB0470EB091B5E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37CD04-C285-4EC8-803D-259CDCD27E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TotalTime>166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: Ethiopian Association of  Students and Youth in the UK - EASYUK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Dina Aragaw</dc:creator>
  <cp:keywords/>
  <cp:lastModifiedBy>ironman</cp:lastModifiedBy>
  <cp:revision>1</cp:revision>
  <dcterms:created xsi:type="dcterms:W3CDTF">2016-05-12T23:06:00Z</dcterms:created>
  <dcterms:modified xsi:type="dcterms:W3CDTF">2016-06-11T16:12:00Z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TC029334729991</vt:lpwstr>
  </property>
</Properties>
</file>